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0464" w14:textId="4AA3F90E" w:rsidR="00B216E3" w:rsidRDefault="006A1C4F">
      <w:pPr>
        <w:pStyle w:val="Heading1"/>
      </w:pPr>
      <w:proofErr w:type="spellStart"/>
      <w:r>
        <w:t>LockedMe</w:t>
      </w:r>
      <w:proofErr w:type="spellEnd"/>
      <w:r>
        <w:t xml:space="preserve"> Software Development Plan</w:t>
      </w:r>
    </w:p>
    <w:p w14:paraId="19C9C9CE" w14:textId="77777777" w:rsidR="006A1C4F" w:rsidRDefault="006A1C4F" w:rsidP="006A1C4F"/>
    <w:p w14:paraId="236C52B7" w14:textId="77777777" w:rsidR="006A1C4F" w:rsidRDefault="006A1C4F" w:rsidP="006A1C4F"/>
    <w:p w14:paraId="5061FC9E" w14:textId="77777777" w:rsidR="003A0A8E" w:rsidRDefault="006A1C4F" w:rsidP="003A0A8E">
      <w:pPr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 xml:space="preserve">Developed </w:t>
      </w:r>
      <w:proofErr w:type="gramStart"/>
      <w:r>
        <w:rPr>
          <w:rFonts w:ascii="Tahoma" w:hAnsi="Tahoma" w:cs="Tahoma"/>
          <w:color w:val="000000"/>
          <w:sz w:val="32"/>
          <w:szCs w:val="32"/>
        </w:rPr>
        <w:t>by</w:t>
      </w:r>
      <w:r w:rsidR="003A0A8E">
        <w:rPr>
          <w:rFonts w:ascii="Tahoma" w:hAnsi="Tahoma" w:cs="Tahoma"/>
          <w:color w:val="000000"/>
          <w:sz w:val="32"/>
          <w:szCs w:val="32"/>
        </w:rPr>
        <w:t xml:space="preserve"> </w:t>
      </w:r>
      <w:r>
        <w:rPr>
          <w:rFonts w:ascii="Tahoma" w:hAnsi="Tahoma" w:cs="Tahoma"/>
          <w:color w:val="000000"/>
          <w:sz w:val="32"/>
          <w:szCs w:val="32"/>
        </w:rPr>
        <w:t>:</w:t>
      </w:r>
      <w:proofErr w:type="gramEnd"/>
      <w:r>
        <w:rPr>
          <w:rFonts w:ascii="Tahoma" w:hAnsi="Tahoma" w:cs="Tahoma"/>
          <w:color w:val="000000"/>
          <w:sz w:val="32"/>
          <w:szCs w:val="32"/>
        </w:rPr>
        <w:t xml:space="preserve"> </w:t>
      </w:r>
    </w:p>
    <w:p w14:paraId="78B2E451" w14:textId="1E0C13D8" w:rsidR="006A1C4F" w:rsidRDefault="006A1C4F" w:rsidP="003A0A8E">
      <w:pPr>
        <w:rPr>
          <w:rFonts w:ascii="Tahoma" w:hAnsi="Tahoma" w:cs="Tahoma"/>
          <w:color w:val="000000"/>
          <w:sz w:val="32"/>
          <w:szCs w:val="32"/>
        </w:rPr>
      </w:pPr>
      <w:proofErr w:type="spellStart"/>
      <w:r>
        <w:rPr>
          <w:rFonts w:ascii="Tahoma" w:hAnsi="Tahoma" w:cs="Tahoma"/>
          <w:color w:val="000000"/>
          <w:sz w:val="32"/>
          <w:szCs w:val="32"/>
        </w:rPr>
        <w:t>Dipin</w:t>
      </w:r>
      <w:proofErr w:type="spellEnd"/>
      <w:r>
        <w:rPr>
          <w:rFonts w:ascii="Tahoma" w:hAnsi="Tahoma" w:cs="Tahoma"/>
          <w:color w:val="000000"/>
          <w:sz w:val="32"/>
          <w:szCs w:val="32"/>
        </w:rPr>
        <w:t xml:space="preserve"> Ganesh</w:t>
      </w:r>
    </w:p>
    <w:p w14:paraId="5993F186" w14:textId="68F9AF58" w:rsidR="003A0A8E" w:rsidRPr="003A0A8E" w:rsidRDefault="003A0A8E" w:rsidP="003A0A8E">
      <w:pPr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Software Engineer</w:t>
      </w:r>
    </w:p>
    <w:p w14:paraId="0E867BCA" w14:textId="3F1AB4A5" w:rsidR="006A1C4F" w:rsidRPr="006A1C4F" w:rsidRDefault="006A1C4F" w:rsidP="006A1C4F"/>
    <w:p w14:paraId="51CE484B" w14:textId="33659CC8" w:rsidR="00B216E3" w:rsidRDefault="006A1C4F">
      <w:pPr>
        <w:pStyle w:val="Heading2"/>
      </w:pPr>
      <w:r>
        <w:lastRenderedPageBreak/>
        <w:t>SDP overview:</w:t>
      </w:r>
    </w:p>
    <w:p w14:paraId="51170C5D" w14:textId="546F6DF9" w:rsidR="006A1C4F" w:rsidRDefault="006A1C4F" w:rsidP="006A1C4F">
      <w:pPr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 xml:space="preserve">Project Description: Develop a </w:t>
      </w:r>
      <w:r w:rsidR="003A0A8E">
        <w:rPr>
          <w:rFonts w:ascii="Tahoma" w:hAnsi="Tahoma" w:cs="Tahoma"/>
          <w:color w:val="000000"/>
          <w:sz w:val="32"/>
          <w:szCs w:val="32"/>
        </w:rPr>
        <w:t>Java application for a file manager</w:t>
      </w:r>
      <w:r>
        <w:rPr>
          <w:rFonts w:ascii="Tahoma" w:hAnsi="Tahoma" w:cs="Tahoma"/>
          <w:color w:val="000000"/>
          <w:sz w:val="32"/>
          <w:szCs w:val="32"/>
        </w:rPr>
        <w:t>.</w:t>
      </w:r>
    </w:p>
    <w:p w14:paraId="7C42313C" w14:textId="354D2848" w:rsidR="006A1C4F" w:rsidRDefault="006A1C4F" w:rsidP="006A1C4F">
      <w:pPr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 xml:space="preserve">Project Goals: </w:t>
      </w:r>
      <w:r w:rsidR="003A0A8E">
        <w:rPr>
          <w:rFonts w:ascii="Tahoma" w:hAnsi="Tahoma" w:cs="Tahoma"/>
          <w:color w:val="000000"/>
          <w:sz w:val="32"/>
          <w:szCs w:val="32"/>
        </w:rPr>
        <w:t>Create a secure file manager with option to add, delete, search and sorting files in it</w:t>
      </w:r>
      <w:r>
        <w:rPr>
          <w:rFonts w:ascii="Tahoma" w:hAnsi="Tahoma" w:cs="Tahoma"/>
          <w:color w:val="000000"/>
          <w:sz w:val="32"/>
          <w:szCs w:val="32"/>
        </w:rPr>
        <w:t>.</w:t>
      </w:r>
    </w:p>
    <w:p w14:paraId="1267C8C1" w14:textId="5C032F50" w:rsidR="006A1C4F" w:rsidRDefault="006A1C4F" w:rsidP="006A1C4F">
      <w:pPr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 xml:space="preserve">Project Timeline: </w:t>
      </w:r>
      <w:r w:rsidR="003A0A8E">
        <w:rPr>
          <w:rFonts w:ascii="Tahoma" w:hAnsi="Tahoma" w:cs="Tahoma"/>
          <w:color w:val="000000"/>
          <w:sz w:val="32"/>
          <w:szCs w:val="32"/>
        </w:rPr>
        <w:t>Two</w:t>
      </w:r>
      <w:r>
        <w:rPr>
          <w:rFonts w:ascii="Tahoma" w:hAnsi="Tahoma" w:cs="Tahoma"/>
          <w:color w:val="000000"/>
          <w:sz w:val="32"/>
          <w:szCs w:val="32"/>
        </w:rPr>
        <w:t xml:space="preserve"> sprints of </w:t>
      </w:r>
      <w:r w:rsidR="003A0A8E">
        <w:rPr>
          <w:rFonts w:ascii="Tahoma" w:hAnsi="Tahoma" w:cs="Tahoma"/>
          <w:color w:val="000000"/>
          <w:sz w:val="32"/>
          <w:szCs w:val="32"/>
        </w:rPr>
        <w:t>one</w:t>
      </w:r>
      <w:r>
        <w:rPr>
          <w:rFonts w:ascii="Tahoma" w:hAnsi="Tahoma" w:cs="Tahoma"/>
          <w:color w:val="000000"/>
          <w:sz w:val="32"/>
          <w:szCs w:val="32"/>
        </w:rPr>
        <w:t xml:space="preserve"> weeks each.</w:t>
      </w:r>
    </w:p>
    <w:p w14:paraId="6AF15D96" w14:textId="6CE5E700" w:rsidR="003A0A8E" w:rsidRDefault="006A1C4F" w:rsidP="003A0A8E">
      <w:pPr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 xml:space="preserve">Project Team: </w:t>
      </w:r>
      <w:r w:rsidR="003A0A8E">
        <w:rPr>
          <w:rFonts w:ascii="Tahoma" w:hAnsi="Tahoma" w:cs="Tahoma"/>
          <w:color w:val="000000"/>
          <w:sz w:val="32"/>
          <w:szCs w:val="32"/>
        </w:rPr>
        <w:t>Developer</w:t>
      </w:r>
      <w:r>
        <w:rPr>
          <w:rFonts w:ascii="Tahoma" w:hAnsi="Tahoma" w:cs="Tahoma"/>
          <w:color w:val="000000"/>
          <w:sz w:val="32"/>
          <w:szCs w:val="32"/>
        </w:rPr>
        <w:t>.</w:t>
      </w:r>
    </w:p>
    <w:p w14:paraId="71B84886" w14:textId="14786CC4" w:rsidR="00B216E3" w:rsidRDefault="006A1C4F" w:rsidP="003A0A8E">
      <w:pPr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ahoma" w:hAnsi="Tahoma" w:cs="Tahoma"/>
          <w:color w:val="000000"/>
          <w:sz w:val="32"/>
          <w:szCs w:val="32"/>
        </w:rPr>
      </w:pPr>
      <w:r w:rsidRPr="003A0A8E">
        <w:rPr>
          <w:rFonts w:ascii="Tahoma" w:hAnsi="Tahoma" w:cs="Tahoma"/>
          <w:color w:val="000000"/>
          <w:sz w:val="32"/>
          <w:szCs w:val="32"/>
        </w:rPr>
        <w:t>Development Methodology: Agile/Scrum.</w:t>
      </w:r>
    </w:p>
    <w:p w14:paraId="46F019CF" w14:textId="77777777" w:rsidR="003A0A8E" w:rsidRDefault="003A0A8E" w:rsidP="003A0A8E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32"/>
          <w:szCs w:val="32"/>
        </w:rPr>
      </w:pPr>
    </w:p>
    <w:p w14:paraId="1B8F7DCA" w14:textId="77777777" w:rsidR="003A0A8E" w:rsidRPr="003A0A8E" w:rsidRDefault="003A0A8E" w:rsidP="003A0A8E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32"/>
          <w:szCs w:val="32"/>
        </w:rPr>
      </w:pPr>
    </w:p>
    <w:p w14:paraId="0C8B7296" w14:textId="2DFC1316" w:rsidR="00B216E3" w:rsidRDefault="003A0A8E">
      <w:pPr>
        <w:pStyle w:val="Heading2"/>
      </w:pPr>
      <w:r>
        <w:t>Sprint Management</w:t>
      </w:r>
    </w:p>
    <w:p w14:paraId="004BE5B8" w14:textId="1D2AF5C9" w:rsidR="003A0A8E" w:rsidRPr="00226773" w:rsidRDefault="003A0A8E" w:rsidP="003A0A8E">
      <w:pPr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ahoma" w:hAnsi="Tahoma" w:cs="Tahoma"/>
          <w:b/>
          <w:bCs/>
          <w:color w:val="000000"/>
          <w:sz w:val="32"/>
          <w:szCs w:val="32"/>
        </w:rPr>
      </w:pPr>
      <w:r w:rsidRPr="00226773">
        <w:rPr>
          <w:rFonts w:ascii="Tahoma" w:hAnsi="Tahoma" w:cs="Tahoma"/>
          <w:b/>
          <w:bCs/>
          <w:color w:val="000000"/>
          <w:sz w:val="32"/>
          <w:szCs w:val="32"/>
        </w:rPr>
        <w:t xml:space="preserve">Sprint Planning (Sprint 1) </w:t>
      </w:r>
    </w:p>
    <w:p w14:paraId="3DD73C69" w14:textId="3BDCE2F4" w:rsidR="003A0A8E" w:rsidRPr="00226773" w:rsidRDefault="003A0A8E" w:rsidP="003A0A8E">
      <w:pPr>
        <w:pStyle w:val="ListParagraph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b/>
          <w:bCs/>
          <w:color w:val="000000"/>
          <w:sz w:val="28"/>
          <w:szCs w:val="28"/>
        </w:rPr>
        <w:t>Sprint Duration</w:t>
      </w:r>
      <w:r w:rsidRPr="00226773">
        <w:rPr>
          <w:rFonts w:ascii="Tahoma" w:hAnsi="Tahoma" w:cs="Tahoma"/>
          <w:color w:val="000000"/>
          <w:sz w:val="28"/>
          <w:szCs w:val="28"/>
        </w:rPr>
        <w:t>: 1 week</w:t>
      </w:r>
    </w:p>
    <w:p w14:paraId="023A489B" w14:textId="77777777" w:rsidR="00ED7870" w:rsidRPr="00226773" w:rsidRDefault="00ED7870" w:rsidP="00ED7870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300"/>
        <w:rPr>
          <w:rFonts w:ascii="Tahoma" w:hAnsi="Tahoma" w:cs="Tahoma"/>
          <w:color w:val="000000"/>
          <w:sz w:val="28"/>
          <w:szCs w:val="28"/>
        </w:rPr>
      </w:pPr>
    </w:p>
    <w:p w14:paraId="6BF1DC18" w14:textId="23FB75B9" w:rsidR="003A0A8E" w:rsidRPr="00226773" w:rsidRDefault="003A0A8E" w:rsidP="003A0A8E">
      <w:pPr>
        <w:pStyle w:val="ListParagraph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b/>
          <w:bCs/>
          <w:color w:val="000000"/>
          <w:sz w:val="28"/>
          <w:szCs w:val="28"/>
        </w:rPr>
        <w:t>Sprint Goal</w:t>
      </w:r>
      <w:r w:rsidRPr="00226773">
        <w:rPr>
          <w:rFonts w:ascii="Tahoma" w:hAnsi="Tahoma" w:cs="Tahoma"/>
          <w:color w:val="000000"/>
          <w:sz w:val="28"/>
          <w:szCs w:val="28"/>
        </w:rPr>
        <w:t xml:space="preserve">: </w:t>
      </w:r>
    </w:p>
    <w:p w14:paraId="1F45E31F" w14:textId="3A7FF197" w:rsidR="003A0A8E" w:rsidRPr="00226773" w:rsidRDefault="003A0A8E" w:rsidP="003A0A8E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Setup all prerequisites</w:t>
      </w:r>
    </w:p>
    <w:p w14:paraId="6D8DC913" w14:textId="2237B07F" w:rsidR="003A0A8E" w:rsidRPr="00226773" w:rsidRDefault="003A0A8E" w:rsidP="003A0A8E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Git Integration</w:t>
      </w:r>
    </w:p>
    <w:p w14:paraId="1A14E7FC" w14:textId="58ABC54A" w:rsidR="003A0A8E" w:rsidRPr="00226773" w:rsidRDefault="003A0A8E" w:rsidP="003A0A8E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SDP Creation</w:t>
      </w:r>
    </w:p>
    <w:p w14:paraId="51D02B64" w14:textId="2961BC22" w:rsidR="003A0A8E" w:rsidRPr="00226773" w:rsidRDefault="003A0A8E" w:rsidP="003A0A8E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Maven Project creation</w:t>
      </w:r>
    </w:p>
    <w:p w14:paraId="3292B08A" w14:textId="27E2B1AF" w:rsidR="003A0A8E" w:rsidRPr="00226773" w:rsidRDefault="003A0A8E" w:rsidP="003A0A8E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Project configuration</w:t>
      </w:r>
    </w:p>
    <w:p w14:paraId="7891BB1F" w14:textId="285AA7D5" w:rsidR="003A0A8E" w:rsidRPr="00226773" w:rsidRDefault="003A0A8E" w:rsidP="003A0A8E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 xml:space="preserve">Welcome Screen </w:t>
      </w:r>
    </w:p>
    <w:p w14:paraId="460B1FB3" w14:textId="179897FE" w:rsidR="00ED7870" w:rsidRPr="00226773" w:rsidRDefault="00ED7870" w:rsidP="003A0A8E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Home Screen Options listing</w:t>
      </w:r>
    </w:p>
    <w:p w14:paraId="48731ACD" w14:textId="77777777" w:rsidR="00226773" w:rsidRPr="00226773" w:rsidRDefault="00226773" w:rsidP="00226773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020"/>
        <w:rPr>
          <w:rFonts w:ascii="Tahoma" w:hAnsi="Tahoma" w:cs="Tahoma"/>
          <w:color w:val="000000"/>
          <w:sz w:val="28"/>
          <w:szCs w:val="28"/>
        </w:rPr>
      </w:pPr>
    </w:p>
    <w:p w14:paraId="7E5E83AE" w14:textId="5ED74C04" w:rsidR="00ED7870" w:rsidRPr="00226773" w:rsidRDefault="00226773" w:rsidP="00226773">
      <w:pPr>
        <w:pStyle w:val="ListParagraph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28"/>
          <w:szCs w:val="28"/>
        </w:rPr>
      </w:pPr>
      <w:r w:rsidRPr="00226773">
        <w:rPr>
          <w:rFonts w:ascii="Tahoma" w:hAnsi="Tahoma" w:cs="Tahoma"/>
          <w:b/>
          <w:bCs/>
          <w:color w:val="000000"/>
          <w:sz w:val="28"/>
          <w:szCs w:val="28"/>
        </w:rPr>
        <w:t>Sprint Execution:</w:t>
      </w:r>
    </w:p>
    <w:p w14:paraId="32A63FA9" w14:textId="77777777" w:rsidR="00226773" w:rsidRPr="00226773" w:rsidRDefault="00226773" w:rsidP="00ED7870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</w:p>
    <w:p w14:paraId="6AC1CE61" w14:textId="7364A898" w:rsidR="00ED7870" w:rsidRPr="00226773" w:rsidRDefault="003A0A8E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 xml:space="preserve">Day 1:  Prerequisites </w:t>
      </w:r>
      <w:r w:rsidR="00ED7870" w:rsidRPr="00226773">
        <w:rPr>
          <w:rFonts w:ascii="Tahoma" w:hAnsi="Tahoma" w:cs="Tahoma"/>
          <w:color w:val="000000"/>
          <w:sz w:val="28"/>
          <w:szCs w:val="28"/>
        </w:rPr>
        <w:t>setup</w:t>
      </w:r>
    </w:p>
    <w:p w14:paraId="7A62163B" w14:textId="2F533521" w:rsidR="00ED7870" w:rsidRPr="00226773" w:rsidRDefault="00ED7870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JDK installation</w:t>
      </w:r>
    </w:p>
    <w:p w14:paraId="336C60A8" w14:textId="6CA2162E" w:rsidR="00ED7870" w:rsidRPr="00226773" w:rsidRDefault="00ED7870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Eclipse IDE installation</w:t>
      </w:r>
    </w:p>
    <w:p w14:paraId="24EA5E38" w14:textId="77777777" w:rsidR="00ED7870" w:rsidRPr="00226773" w:rsidRDefault="00ED7870" w:rsidP="00ED7870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020"/>
        <w:rPr>
          <w:rFonts w:ascii="Tahoma" w:hAnsi="Tahoma" w:cs="Tahoma"/>
          <w:color w:val="000000"/>
          <w:sz w:val="28"/>
          <w:szCs w:val="28"/>
        </w:rPr>
      </w:pPr>
    </w:p>
    <w:p w14:paraId="212D1E9D" w14:textId="77777777" w:rsidR="00ED7870" w:rsidRPr="00226773" w:rsidRDefault="00ED7870" w:rsidP="00ED7870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300"/>
        <w:rPr>
          <w:rFonts w:ascii="Tahoma" w:hAnsi="Tahoma" w:cs="Tahoma"/>
          <w:color w:val="000000"/>
          <w:sz w:val="28"/>
          <w:szCs w:val="28"/>
        </w:rPr>
      </w:pPr>
    </w:p>
    <w:p w14:paraId="19776539" w14:textId="77777777" w:rsidR="00ED7870" w:rsidRPr="00226773" w:rsidRDefault="00ED7870" w:rsidP="00ED7870">
      <w:pPr>
        <w:tabs>
          <w:tab w:val="left" w:pos="940"/>
          <w:tab w:val="left" w:pos="1440"/>
        </w:tabs>
        <w:autoSpaceDE w:val="0"/>
        <w:autoSpaceDN w:val="0"/>
        <w:adjustRightInd w:val="0"/>
        <w:ind w:left="940"/>
        <w:rPr>
          <w:rFonts w:ascii="Tahoma" w:hAnsi="Tahoma" w:cs="Tahoma"/>
          <w:color w:val="000000"/>
          <w:sz w:val="28"/>
          <w:szCs w:val="28"/>
        </w:rPr>
      </w:pPr>
    </w:p>
    <w:p w14:paraId="11F2D6A2" w14:textId="5AFC3B2F" w:rsidR="00ED7870" w:rsidRPr="00226773" w:rsidRDefault="00ED7870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Day 2: Git integration and Configuration</w:t>
      </w:r>
    </w:p>
    <w:p w14:paraId="7F16C51B" w14:textId="2DD4D85A" w:rsidR="00ED7870" w:rsidRPr="00226773" w:rsidRDefault="00ED7870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Create Git repository.</w:t>
      </w:r>
    </w:p>
    <w:p w14:paraId="630590DE" w14:textId="3A716CFF" w:rsidR="00ED7870" w:rsidRPr="00226773" w:rsidRDefault="00ED7870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Configure mac with the git credentials.</w:t>
      </w:r>
    </w:p>
    <w:p w14:paraId="5BA48FDE" w14:textId="77777777" w:rsidR="00ED7870" w:rsidRPr="00226773" w:rsidRDefault="00ED7870" w:rsidP="00ED7870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020"/>
        <w:rPr>
          <w:rFonts w:ascii="Tahoma" w:hAnsi="Tahoma" w:cs="Tahoma"/>
          <w:color w:val="000000"/>
          <w:sz w:val="28"/>
          <w:szCs w:val="28"/>
        </w:rPr>
      </w:pPr>
    </w:p>
    <w:p w14:paraId="62286923" w14:textId="11B39D82" w:rsidR="00ED7870" w:rsidRPr="00226773" w:rsidRDefault="00ED7870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 xml:space="preserve">Day 3-4: </w:t>
      </w:r>
      <w:r w:rsidRPr="00226773">
        <w:rPr>
          <w:rFonts w:ascii="Tahoma" w:hAnsi="Tahoma" w:cs="Tahoma"/>
          <w:color w:val="000000"/>
          <w:sz w:val="28"/>
          <w:szCs w:val="28"/>
        </w:rPr>
        <w:t>SDP Creation</w:t>
      </w:r>
    </w:p>
    <w:p w14:paraId="297F7A2E" w14:textId="77777777" w:rsidR="00ED7870" w:rsidRPr="00226773" w:rsidRDefault="00ED7870" w:rsidP="00ED7870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020"/>
        <w:rPr>
          <w:rFonts w:ascii="Tahoma" w:hAnsi="Tahoma" w:cs="Tahoma"/>
          <w:color w:val="000000"/>
          <w:sz w:val="28"/>
          <w:szCs w:val="28"/>
        </w:rPr>
      </w:pPr>
    </w:p>
    <w:p w14:paraId="0C6DD3F9" w14:textId="4D12EE50" w:rsidR="00ED7870" w:rsidRPr="00226773" w:rsidRDefault="00ED7870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Day 5: Maven Project setup and configuration</w:t>
      </w:r>
    </w:p>
    <w:p w14:paraId="67FDBDF8" w14:textId="2FACD167" w:rsidR="00ED7870" w:rsidRPr="00226773" w:rsidRDefault="00ED7870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Install maven in eclipse and create a new project and configure the project.</w:t>
      </w:r>
    </w:p>
    <w:p w14:paraId="52555BBA" w14:textId="77777777" w:rsidR="00ED7870" w:rsidRPr="00226773" w:rsidRDefault="00ED7870" w:rsidP="00ED7870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020"/>
        <w:rPr>
          <w:rFonts w:ascii="Tahoma" w:hAnsi="Tahoma" w:cs="Tahoma"/>
          <w:color w:val="000000"/>
          <w:sz w:val="28"/>
          <w:szCs w:val="28"/>
        </w:rPr>
      </w:pPr>
    </w:p>
    <w:p w14:paraId="47AF29B4" w14:textId="18CC0F33" w:rsidR="00ED7870" w:rsidRPr="00226773" w:rsidRDefault="00ED7870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Day 6: Welcome screen</w:t>
      </w:r>
    </w:p>
    <w:p w14:paraId="277FF508" w14:textId="51796039" w:rsidR="00ED7870" w:rsidRPr="00226773" w:rsidRDefault="00ED7870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ASCII art generation for welcome screen.</w:t>
      </w:r>
    </w:p>
    <w:p w14:paraId="358F5F7E" w14:textId="386D3CAE" w:rsidR="00ED7870" w:rsidRPr="00226773" w:rsidRDefault="00ED7870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Console string UI as per the requirement.</w:t>
      </w:r>
    </w:p>
    <w:p w14:paraId="4D399228" w14:textId="2E096232" w:rsidR="00ED7870" w:rsidRPr="00226773" w:rsidRDefault="00ED7870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Home screen redirection.</w:t>
      </w:r>
    </w:p>
    <w:p w14:paraId="268C69CC" w14:textId="77777777" w:rsidR="00ED7870" w:rsidRPr="00226773" w:rsidRDefault="00ED7870" w:rsidP="00ED7870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020"/>
        <w:rPr>
          <w:rFonts w:ascii="Tahoma" w:hAnsi="Tahoma" w:cs="Tahoma"/>
          <w:color w:val="000000"/>
          <w:sz w:val="28"/>
          <w:szCs w:val="28"/>
        </w:rPr>
      </w:pPr>
    </w:p>
    <w:p w14:paraId="0A4C72A6" w14:textId="51A5C91C" w:rsidR="00ED7870" w:rsidRPr="00226773" w:rsidRDefault="00ED7870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 xml:space="preserve">Day 7: </w:t>
      </w:r>
      <w:r w:rsidRPr="00226773">
        <w:rPr>
          <w:rFonts w:ascii="Tahoma" w:hAnsi="Tahoma" w:cs="Tahoma"/>
          <w:color w:val="000000"/>
          <w:sz w:val="28"/>
          <w:szCs w:val="28"/>
        </w:rPr>
        <w:t>Home Screen Options listing</w:t>
      </w:r>
    </w:p>
    <w:p w14:paraId="2D5AF175" w14:textId="2D108C62" w:rsidR="00ED7870" w:rsidRDefault="00ED7870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Options listing as per the requirement</w:t>
      </w:r>
      <w:r w:rsidR="00226773" w:rsidRPr="00226773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226773">
        <w:rPr>
          <w:rFonts w:ascii="Tahoma" w:hAnsi="Tahoma" w:cs="Tahoma"/>
          <w:color w:val="000000"/>
          <w:sz w:val="28"/>
          <w:szCs w:val="28"/>
        </w:rPr>
        <w:t>(File Listing, File Operation and Exit)</w:t>
      </w:r>
      <w:r w:rsidR="00226773" w:rsidRPr="00226773">
        <w:rPr>
          <w:rFonts w:ascii="Tahoma" w:hAnsi="Tahoma" w:cs="Tahoma"/>
          <w:color w:val="000000"/>
          <w:sz w:val="28"/>
          <w:szCs w:val="28"/>
        </w:rPr>
        <w:t>.</w:t>
      </w:r>
    </w:p>
    <w:p w14:paraId="5D7029B7" w14:textId="6D991202" w:rsidR="00642D88" w:rsidRPr="00226773" w:rsidRDefault="00642D88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Scanner object creation and input handling</w:t>
      </w:r>
    </w:p>
    <w:p w14:paraId="6CD8C3AA" w14:textId="06E707FD" w:rsidR="00226773" w:rsidRPr="00226773" w:rsidRDefault="00226773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>Exit redirection to welcome screen.</w:t>
      </w:r>
    </w:p>
    <w:p w14:paraId="40F48885" w14:textId="77777777" w:rsidR="00ED7870" w:rsidRDefault="00ED7870" w:rsidP="00ED7870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020"/>
        <w:rPr>
          <w:rFonts w:ascii="Tahoma" w:hAnsi="Tahoma" w:cs="Tahoma"/>
          <w:color w:val="000000"/>
          <w:sz w:val="28"/>
          <w:szCs w:val="28"/>
        </w:rPr>
      </w:pPr>
    </w:p>
    <w:p w14:paraId="71897BB8" w14:textId="77777777" w:rsidR="00642D88" w:rsidRDefault="00642D88" w:rsidP="00ED7870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020"/>
        <w:rPr>
          <w:rFonts w:ascii="Tahoma" w:hAnsi="Tahoma" w:cs="Tahoma"/>
          <w:color w:val="000000"/>
          <w:sz w:val="28"/>
          <w:szCs w:val="28"/>
        </w:rPr>
      </w:pPr>
    </w:p>
    <w:p w14:paraId="64B8620F" w14:textId="77777777" w:rsidR="00642D88" w:rsidRDefault="00642D88" w:rsidP="00ED7870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020"/>
        <w:rPr>
          <w:rFonts w:ascii="Tahoma" w:hAnsi="Tahoma" w:cs="Tahoma"/>
          <w:color w:val="000000"/>
          <w:sz w:val="28"/>
          <w:szCs w:val="28"/>
        </w:rPr>
      </w:pPr>
    </w:p>
    <w:p w14:paraId="059613F0" w14:textId="77777777" w:rsidR="00642D88" w:rsidRPr="00226773" w:rsidRDefault="00642D88" w:rsidP="00ED7870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020"/>
        <w:rPr>
          <w:rFonts w:ascii="Tahoma" w:hAnsi="Tahoma" w:cs="Tahoma"/>
          <w:color w:val="000000"/>
          <w:sz w:val="28"/>
          <w:szCs w:val="28"/>
        </w:rPr>
      </w:pPr>
    </w:p>
    <w:p w14:paraId="064C5DB2" w14:textId="08DEBD7E" w:rsidR="00226773" w:rsidRPr="00226773" w:rsidRDefault="00226773" w:rsidP="00226773">
      <w:pPr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ahoma" w:hAnsi="Tahoma" w:cs="Tahoma"/>
          <w:b/>
          <w:bCs/>
          <w:color w:val="000000"/>
          <w:sz w:val="32"/>
          <w:szCs w:val="32"/>
        </w:rPr>
      </w:pPr>
      <w:r w:rsidRPr="00226773">
        <w:rPr>
          <w:rFonts w:ascii="Tahoma" w:hAnsi="Tahoma" w:cs="Tahoma"/>
          <w:b/>
          <w:bCs/>
          <w:color w:val="000000"/>
          <w:sz w:val="32"/>
          <w:szCs w:val="32"/>
        </w:rPr>
        <w:t xml:space="preserve">Sprint Planning (Sprint </w:t>
      </w:r>
      <w:r w:rsidRPr="00226773">
        <w:rPr>
          <w:rFonts w:ascii="Tahoma" w:hAnsi="Tahoma" w:cs="Tahoma"/>
          <w:b/>
          <w:bCs/>
          <w:color w:val="000000"/>
          <w:sz w:val="32"/>
          <w:szCs w:val="32"/>
        </w:rPr>
        <w:t>2</w:t>
      </w:r>
      <w:r w:rsidRPr="00226773">
        <w:rPr>
          <w:rFonts w:ascii="Tahoma" w:hAnsi="Tahoma" w:cs="Tahoma"/>
          <w:b/>
          <w:bCs/>
          <w:color w:val="000000"/>
          <w:sz w:val="32"/>
          <w:szCs w:val="32"/>
        </w:rPr>
        <w:t xml:space="preserve">) </w:t>
      </w:r>
    </w:p>
    <w:p w14:paraId="6350AE78" w14:textId="4F741596" w:rsidR="00226773" w:rsidRPr="00226773" w:rsidRDefault="00226773" w:rsidP="00226773">
      <w:pPr>
        <w:pStyle w:val="ListParagraph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b/>
          <w:bCs/>
          <w:color w:val="000000"/>
          <w:sz w:val="28"/>
          <w:szCs w:val="28"/>
        </w:rPr>
        <w:t>Sprint Duration</w:t>
      </w:r>
      <w:r w:rsidRPr="00226773">
        <w:rPr>
          <w:rFonts w:ascii="Tahoma" w:hAnsi="Tahoma" w:cs="Tahoma"/>
          <w:color w:val="000000"/>
          <w:sz w:val="28"/>
          <w:szCs w:val="28"/>
        </w:rPr>
        <w:t>: 1 week</w:t>
      </w:r>
    </w:p>
    <w:p w14:paraId="58B7E66B" w14:textId="77777777" w:rsidR="00226773" w:rsidRPr="00226773" w:rsidRDefault="00226773" w:rsidP="00226773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</w:p>
    <w:p w14:paraId="220F6A7E" w14:textId="77777777" w:rsidR="00226773" w:rsidRPr="00226773" w:rsidRDefault="00226773" w:rsidP="00226773">
      <w:pPr>
        <w:pStyle w:val="ListParagraph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b/>
          <w:bCs/>
          <w:color w:val="000000"/>
          <w:sz w:val="28"/>
          <w:szCs w:val="28"/>
        </w:rPr>
        <w:t>Sprint Goal</w:t>
      </w:r>
      <w:r w:rsidRPr="00226773">
        <w:rPr>
          <w:rFonts w:ascii="Tahoma" w:hAnsi="Tahoma" w:cs="Tahoma"/>
          <w:color w:val="000000"/>
          <w:sz w:val="28"/>
          <w:szCs w:val="28"/>
        </w:rPr>
        <w:t xml:space="preserve">: </w:t>
      </w:r>
    </w:p>
    <w:p w14:paraId="44753286" w14:textId="500DCA06" w:rsidR="00226773" w:rsidRDefault="00226773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File Class Creation and options redirection</w:t>
      </w:r>
    </w:p>
    <w:p w14:paraId="34280693" w14:textId="488FA05A" w:rsidR="00642D88" w:rsidRPr="00226773" w:rsidRDefault="00642D88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File operation options screen creation and redirection</w:t>
      </w:r>
    </w:p>
    <w:p w14:paraId="5F2014D8" w14:textId="5A4D1DCA" w:rsidR="00226773" w:rsidRPr="00226773" w:rsidRDefault="00226773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File creation and Adding to Array list and </w:t>
      </w:r>
      <w:proofErr w:type="gramStart"/>
      <w:r>
        <w:rPr>
          <w:rFonts w:ascii="Tahoma" w:hAnsi="Tahoma" w:cs="Tahoma"/>
          <w:color w:val="000000"/>
          <w:sz w:val="28"/>
          <w:szCs w:val="28"/>
        </w:rPr>
        <w:t>Deletion</w:t>
      </w:r>
      <w:proofErr w:type="gramEnd"/>
    </w:p>
    <w:p w14:paraId="00E2B9A9" w14:textId="15D04286" w:rsidR="00226773" w:rsidRPr="00226773" w:rsidRDefault="00226773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File Listing and Heap sorting</w:t>
      </w:r>
    </w:p>
    <w:p w14:paraId="755ECDE1" w14:textId="2F7DBA6A" w:rsidR="00226773" w:rsidRDefault="00226773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File Search Feature</w:t>
      </w:r>
    </w:p>
    <w:p w14:paraId="35BAF1DA" w14:textId="1E8D1B81" w:rsidR="00226773" w:rsidRDefault="00226773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Git Readme creation</w:t>
      </w:r>
    </w:p>
    <w:p w14:paraId="094F0C1F" w14:textId="77777777" w:rsidR="00226773" w:rsidRPr="00226773" w:rsidRDefault="00226773" w:rsidP="00226773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020"/>
        <w:rPr>
          <w:rFonts w:ascii="Tahoma" w:hAnsi="Tahoma" w:cs="Tahoma"/>
          <w:color w:val="000000"/>
          <w:sz w:val="28"/>
          <w:szCs w:val="28"/>
        </w:rPr>
      </w:pPr>
    </w:p>
    <w:p w14:paraId="7CE61B7B" w14:textId="77777777" w:rsidR="00642D88" w:rsidRDefault="00642D88" w:rsidP="00642D88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300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36E146B7" w14:textId="77777777" w:rsidR="00642D88" w:rsidRDefault="00642D88" w:rsidP="00642D88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300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113A072B" w14:textId="77777777" w:rsidR="00642D88" w:rsidRDefault="00642D88" w:rsidP="00642D88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300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5F0F82D2" w14:textId="77777777" w:rsidR="00642D88" w:rsidRPr="00642D88" w:rsidRDefault="00642D88" w:rsidP="00642D88">
      <w:pPr>
        <w:tabs>
          <w:tab w:val="left" w:pos="940"/>
          <w:tab w:val="left" w:pos="1440"/>
        </w:tabs>
        <w:autoSpaceDE w:val="0"/>
        <w:autoSpaceDN w:val="0"/>
        <w:adjustRightInd w:val="0"/>
        <w:ind w:left="940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5FDD103C" w14:textId="7A31AEE5" w:rsidR="00226773" w:rsidRPr="00226773" w:rsidRDefault="00226773" w:rsidP="00226773">
      <w:pPr>
        <w:pStyle w:val="ListParagraph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28"/>
          <w:szCs w:val="28"/>
        </w:rPr>
      </w:pPr>
      <w:r w:rsidRPr="00226773">
        <w:rPr>
          <w:rFonts w:ascii="Tahoma" w:hAnsi="Tahoma" w:cs="Tahoma"/>
          <w:b/>
          <w:bCs/>
          <w:color w:val="000000"/>
          <w:sz w:val="28"/>
          <w:szCs w:val="28"/>
        </w:rPr>
        <w:t>Sprint Execution:</w:t>
      </w:r>
    </w:p>
    <w:p w14:paraId="3EC4B80C" w14:textId="77777777" w:rsidR="00226773" w:rsidRPr="00226773" w:rsidRDefault="00226773" w:rsidP="00226773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</w:p>
    <w:p w14:paraId="1BD56D91" w14:textId="174B5A8B" w:rsidR="00226773" w:rsidRPr="00226773" w:rsidRDefault="00226773" w:rsidP="00226773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226773">
        <w:rPr>
          <w:rFonts w:ascii="Tahoma" w:hAnsi="Tahoma" w:cs="Tahoma"/>
          <w:color w:val="000000"/>
          <w:sz w:val="28"/>
          <w:szCs w:val="28"/>
        </w:rPr>
        <w:t xml:space="preserve">Day </w:t>
      </w:r>
      <w:r>
        <w:rPr>
          <w:rFonts w:ascii="Tahoma" w:hAnsi="Tahoma" w:cs="Tahoma"/>
          <w:color w:val="000000"/>
          <w:sz w:val="28"/>
          <w:szCs w:val="28"/>
        </w:rPr>
        <w:t>8</w:t>
      </w:r>
      <w:r w:rsidRPr="00226773">
        <w:rPr>
          <w:rFonts w:ascii="Tahoma" w:hAnsi="Tahoma" w:cs="Tahoma"/>
          <w:color w:val="000000"/>
          <w:sz w:val="28"/>
          <w:szCs w:val="28"/>
        </w:rPr>
        <w:t xml:space="preserve">:  </w:t>
      </w:r>
      <w:r>
        <w:rPr>
          <w:rFonts w:ascii="Tahoma" w:hAnsi="Tahoma" w:cs="Tahoma"/>
          <w:color w:val="000000"/>
          <w:sz w:val="28"/>
          <w:szCs w:val="28"/>
        </w:rPr>
        <w:t>File Class Creation</w:t>
      </w:r>
    </w:p>
    <w:p w14:paraId="65D918E8" w14:textId="29DE692A" w:rsidR="00226773" w:rsidRDefault="00226773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File class creation with constructors</w:t>
      </w:r>
    </w:p>
    <w:p w14:paraId="37963618" w14:textId="0A8CAEAD" w:rsidR="00226773" w:rsidRPr="00226773" w:rsidRDefault="00226773" w:rsidP="00226773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Home screen switch case handling and redirection</w:t>
      </w:r>
    </w:p>
    <w:p w14:paraId="37CBFD95" w14:textId="77777777" w:rsidR="00226773" w:rsidRPr="00226773" w:rsidRDefault="00226773" w:rsidP="00226773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020"/>
        <w:rPr>
          <w:rFonts w:ascii="Tahoma" w:hAnsi="Tahoma" w:cs="Tahoma"/>
          <w:color w:val="000000"/>
          <w:sz w:val="28"/>
          <w:szCs w:val="28"/>
        </w:rPr>
      </w:pPr>
    </w:p>
    <w:p w14:paraId="3DE633ED" w14:textId="1F6480C3" w:rsidR="00642D88" w:rsidRPr="00226773" w:rsidRDefault="00226773" w:rsidP="00642D88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Day 9:</w:t>
      </w:r>
      <w:r w:rsidR="00642D88">
        <w:rPr>
          <w:rFonts w:ascii="Tahoma" w:hAnsi="Tahoma" w:cs="Tahoma"/>
          <w:color w:val="000000"/>
          <w:sz w:val="28"/>
          <w:szCs w:val="28"/>
        </w:rPr>
        <w:t xml:space="preserve"> </w:t>
      </w:r>
      <w:r w:rsidR="00642D88">
        <w:rPr>
          <w:rFonts w:ascii="Tahoma" w:hAnsi="Tahoma" w:cs="Tahoma"/>
          <w:color w:val="000000"/>
          <w:sz w:val="28"/>
          <w:szCs w:val="28"/>
        </w:rPr>
        <w:t>File operation options screen creation and redirection</w:t>
      </w:r>
    </w:p>
    <w:p w14:paraId="3CB8F563" w14:textId="2460B97A" w:rsidR="00642D88" w:rsidRDefault="00642D88" w:rsidP="00642D88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 w:rsidRPr="00642D88">
        <w:rPr>
          <w:rFonts w:ascii="Tahoma" w:hAnsi="Tahoma" w:cs="Tahoma"/>
          <w:color w:val="000000"/>
          <w:sz w:val="28"/>
          <w:szCs w:val="28"/>
        </w:rPr>
        <w:t xml:space="preserve">File operation </w:t>
      </w:r>
      <w:r>
        <w:rPr>
          <w:rFonts w:ascii="Tahoma" w:hAnsi="Tahoma" w:cs="Tahoma"/>
          <w:color w:val="000000"/>
          <w:sz w:val="28"/>
          <w:szCs w:val="28"/>
        </w:rPr>
        <w:t>option listing page creation</w:t>
      </w:r>
    </w:p>
    <w:p w14:paraId="6B7BFB8B" w14:textId="0EBA11C4" w:rsidR="00642D88" w:rsidRDefault="00642D88" w:rsidP="00642D88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Switch case handling and redirection</w:t>
      </w:r>
    </w:p>
    <w:p w14:paraId="583B0B4D" w14:textId="39771226" w:rsidR="00642D88" w:rsidRDefault="00642D88" w:rsidP="00642D88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Scanner object creation and input handling</w:t>
      </w:r>
    </w:p>
    <w:p w14:paraId="68941B1A" w14:textId="12EE6716" w:rsidR="00642D88" w:rsidRDefault="00642D88" w:rsidP="00642D8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</w:p>
    <w:p w14:paraId="3F54187A" w14:textId="0CDA2587" w:rsidR="00642D88" w:rsidRPr="00226773" w:rsidRDefault="00642D88" w:rsidP="00642D88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Day 10: </w:t>
      </w:r>
      <w:r>
        <w:rPr>
          <w:rFonts w:ascii="Tahoma" w:hAnsi="Tahoma" w:cs="Tahoma"/>
          <w:color w:val="000000"/>
          <w:sz w:val="28"/>
          <w:szCs w:val="28"/>
        </w:rPr>
        <w:t>File creation and Adding to Array list and Deletion</w:t>
      </w:r>
      <w:r>
        <w:rPr>
          <w:rFonts w:ascii="Tahoma" w:hAnsi="Tahoma" w:cs="Tahoma"/>
          <w:color w:val="000000"/>
          <w:sz w:val="28"/>
          <w:szCs w:val="28"/>
        </w:rPr>
        <w:t>.</w:t>
      </w:r>
    </w:p>
    <w:p w14:paraId="1B52813F" w14:textId="4051C30C" w:rsidR="00642D88" w:rsidRPr="00642D88" w:rsidRDefault="00642D88" w:rsidP="00642D88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File object creation and add to global Array list.</w:t>
      </w:r>
    </w:p>
    <w:p w14:paraId="75421D33" w14:textId="00B94CA3" w:rsidR="00642D88" w:rsidRDefault="00642D88" w:rsidP="00642D88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Deletion of file based on the scanner input.</w:t>
      </w:r>
    </w:p>
    <w:p w14:paraId="1583B36F" w14:textId="77777777" w:rsidR="00642D88" w:rsidRDefault="00642D88" w:rsidP="00642D8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</w:p>
    <w:p w14:paraId="40693157" w14:textId="77777777" w:rsidR="00642D88" w:rsidRPr="00226773" w:rsidRDefault="00642D88" w:rsidP="00642D88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Day 11-12: </w:t>
      </w:r>
      <w:r>
        <w:rPr>
          <w:rFonts w:ascii="Tahoma" w:hAnsi="Tahoma" w:cs="Tahoma"/>
          <w:color w:val="000000"/>
          <w:sz w:val="28"/>
          <w:szCs w:val="28"/>
        </w:rPr>
        <w:t>File Listing and Heap sorting</w:t>
      </w:r>
    </w:p>
    <w:p w14:paraId="7D5EADC9" w14:textId="77777777" w:rsidR="00642D88" w:rsidRDefault="00642D88" w:rsidP="00642D88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File list option redirection</w:t>
      </w:r>
    </w:p>
    <w:p w14:paraId="0E357FBE" w14:textId="357265D4" w:rsidR="00642D88" w:rsidRDefault="00642D88" w:rsidP="00642D88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Implemented heap sorting logic in sorting class.</w:t>
      </w:r>
    </w:p>
    <w:p w14:paraId="54308F76" w14:textId="7AAF30A1" w:rsidR="00642D88" w:rsidRDefault="00642D88" w:rsidP="00642D88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Displayed the files in ascending order using the </w:t>
      </w:r>
      <w:proofErr w:type="gramStart"/>
      <w:r>
        <w:rPr>
          <w:rFonts w:ascii="Tahoma" w:hAnsi="Tahoma" w:cs="Tahoma"/>
          <w:color w:val="000000"/>
          <w:sz w:val="28"/>
          <w:szCs w:val="28"/>
        </w:rPr>
        <w:t>sort</w:t>
      </w:r>
      <w:proofErr w:type="gramEnd"/>
      <w:r>
        <w:rPr>
          <w:rFonts w:ascii="Tahoma" w:hAnsi="Tahoma" w:cs="Tahoma"/>
          <w:color w:val="000000"/>
          <w:sz w:val="28"/>
          <w:szCs w:val="28"/>
        </w:rPr>
        <w:t xml:space="preserve"> class.</w:t>
      </w:r>
    </w:p>
    <w:p w14:paraId="2B5832D6" w14:textId="77777777" w:rsidR="00642D88" w:rsidRDefault="00642D88" w:rsidP="00642D88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740"/>
        <w:rPr>
          <w:rFonts w:ascii="Tahoma" w:hAnsi="Tahoma" w:cs="Tahoma"/>
          <w:color w:val="000000"/>
          <w:sz w:val="28"/>
          <w:szCs w:val="28"/>
        </w:rPr>
      </w:pPr>
    </w:p>
    <w:p w14:paraId="2FDF06B2" w14:textId="77777777" w:rsidR="00642D88" w:rsidRDefault="00642D88" w:rsidP="00642D88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Day 13: </w:t>
      </w:r>
      <w:r>
        <w:rPr>
          <w:rFonts w:ascii="Tahoma" w:hAnsi="Tahoma" w:cs="Tahoma"/>
          <w:color w:val="000000"/>
          <w:sz w:val="28"/>
          <w:szCs w:val="28"/>
        </w:rPr>
        <w:t>File Search Feature</w:t>
      </w:r>
    </w:p>
    <w:p w14:paraId="148074D8" w14:textId="5E158562" w:rsidR="00642D88" w:rsidRDefault="00642D88" w:rsidP="00642D88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Implemented the search feature using streams and filter methods.</w:t>
      </w:r>
    </w:p>
    <w:p w14:paraId="0A930FCF" w14:textId="007A3280" w:rsidR="00642D88" w:rsidRDefault="00642D88" w:rsidP="00642D88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User can see the multiple files based on the search key.</w:t>
      </w:r>
    </w:p>
    <w:p w14:paraId="141CBD9C" w14:textId="3372640D" w:rsidR="00642D88" w:rsidRDefault="00642D88" w:rsidP="00642D88">
      <w:pPr>
        <w:pStyle w:val="ListParagraph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Option to go back to the list.</w:t>
      </w:r>
    </w:p>
    <w:p w14:paraId="1577D11C" w14:textId="77777777" w:rsidR="00642D88" w:rsidRDefault="00642D88" w:rsidP="00642D88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2740"/>
        <w:rPr>
          <w:rFonts w:ascii="Tahoma" w:hAnsi="Tahoma" w:cs="Tahoma"/>
          <w:color w:val="000000"/>
          <w:sz w:val="28"/>
          <w:szCs w:val="28"/>
        </w:rPr>
      </w:pPr>
    </w:p>
    <w:p w14:paraId="63821FBE" w14:textId="2B04F469" w:rsidR="00642D88" w:rsidRPr="00642D88" w:rsidRDefault="00642D88" w:rsidP="00642D88">
      <w:pPr>
        <w:pStyle w:val="ListParagraph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Day 14: Prepare the readme </w:t>
      </w:r>
      <w:r w:rsidR="00393FA9">
        <w:rPr>
          <w:rFonts w:ascii="Tahoma" w:hAnsi="Tahoma" w:cs="Tahoma"/>
          <w:color w:val="000000"/>
          <w:sz w:val="28"/>
          <w:szCs w:val="28"/>
        </w:rPr>
        <w:t xml:space="preserve">file in the GitHub and attach the screenshots. 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</w:p>
    <w:p w14:paraId="2896E35A" w14:textId="77777777" w:rsidR="00226773" w:rsidRPr="00226773" w:rsidRDefault="00226773" w:rsidP="00226773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300"/>
        <w:rPr>
          <w:rFonts w:ascii="Tahoma" w:hAnsi="Tahoma" w:cs="Tahoma"/>
          <w:color w:val="000000"/>
          <w:sz w:val="28"/>
          <w:szCs w:val="28"/>
        </w:rPr>
      </w:pPr>
    </w:p>
    <w:p w14:paraId="65446CC0" w14:textId="4287738F" w:rsidR="00226773" w:rsidRDefault="00226773" w:rsidP="00226773"/>
    <w:p w14:paraId="63469B7A" w14:textId="77777777" w:rsidR="00393FA9" w:rsidRPr="003A0A8E" w:rsidRDefault="00393FA9" w:rsidP="00393FA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ahoma" w:hAnsi="Tahoma" w:cs="Tahoma"/>
          <w:color w:val="000000"/>
          <w:sz w:val="32"/>
          <w:szCs w:val="32"/>
        </w:rPr>
      </w:pPr>
    </w:p>
    <w:p w14:paraId="26C77A61" w14:textId="169A4C8A" w:rsidR="00393FA9" w:rsidRPr="00393FA9" w:rsidRDefault="00393FA9" w:rsidP="00393FA9">
      <w:pPr>
        <w:pStyle w:val="Heading2"/>
        <w:rPr>
          <w:lang w:val="en-US"/>
        </w:rPr>
      </w:pPr>
      <w:r>
        <w:rPr>
          <w:lang w:val="en-US"/>
        </w:rPr>
        <w:lastRenderedPageBreak/>
        <w:t>Application</w:t>
      </w:r>
      <w:r>
        <w:t xml:space="preserve"> </w:t>
      </w:r>
      <w:r>
        <w:rPr>
          <w:lang w:val="en-US"/>
        </w:rPr>
        <w:t>Overview</w:t>
      </w:r>
    </w:p>
    <w:p w14:paraId="712430E5" w14:textId="77777777" w:rsidR="00393FA9" w:rsidRDefault="00393FA9" w:rsidP="00393FA9"/>
    <w:p w14:paraId="6E5ED5FE" w14:textId="77777777" w:rsidR="00393FA9" w:rsidRPr="00393FA9" w:rsidRDefault="00393FA9" w:rsidP="00393FA9">
      <w:pPr>
        <w:shd w:val="clear" w:color="auto" w:fill="FFFFFF"/>
        <w:spacing w:before="360" w:after="240"/>
        <w:outlineLvl w:val="1"/>
        <w:rPr>
          <w:rFonts w:asciiTheme="majorHAnsi" w:hAnsiTheme="majorHAnsi" w:cstheme="majorHAnsi"/>
          <w:b/>
          <w:bCs/>
          <w:color w:val="1F2328"/>
          <w:sz w:val="32"/>
          <w:szCs w:val="32"/>
        </w:rPr>
      </w:pPr>
      <w:r w:rsidRPr="00393FA9">
        <w:rPr>
          <w:rFonts w:asciiTheme="majorHAnsi" w:hAnsiTheme="majorHAnsi" w:cstheme="majorHAnsi"/>
          <w:b/>
          <w:bCs/>
          <w:color w:val="1F2328"/>
          <w:sz w:val="32"/>
          <w:szCs w:val="32"/>
        </w:rPr>
        <w:t>Features</w:t>
      </w:r>
    </w:p>
    <w:p w14:paraId="47446AA8" w14:textId="77777777" w:rsidR="00393FA9" w:rsidRPr="00393FA9" w:rsidRDefault="00393FA9" w:rsidP="00393FA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color w:val="1F2328"/>
          <w:sz w:val="28"/>
          <w:szCs w:val="28"/>
        </w:rPr>
        <w:t>Welcome screen with and ASCII string in it</w:t>
      </w:r>
    </w:p>
    <w:p w14:paraId="26BC92C3" w14:textId="77777777" w:rsidR="00393FA9" w:rsidRPr="00393FA9" w:rsidRDefault="00393FA9" w:rsidP="00393FA9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color w:val="1F2328"/>
          <w:sz w:val="28"/>
          <w:szCs w:val="28"/>
        </w:rPr>
        <w:t>Home screen with option: File List, File operations and Exit</w:t>
      </w:r>
    </w:p>
    <w:p w14:paraId="2B57139D" w14:textId="77777777" w:rsidR="00393FA9" w:rsidRPr="00393FA9" w:rsidRDefault="00393FA9" w:rsidP="00393FA9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color w:val="1F2328"/>
          <w:sz w:val="28"/>
          <w:szCs w:val="28"/>
        </w:rPr>
        <w:t>Files listed in ArrayList and in ascending order using Heap Sorting</w:t>
      </w:r>
    </w:p>
    <w:p w14:paraId="46984088" w14:textId="77777777" w:rsidR="00393FA9" w:rsidRPr="00393FA9" w:rsidRDefault="00393FA9" w:rsidP="00393FA9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color w:val="1F2328"/>
          <w:sz w:val="28"/>
          <w:szCs w:val="28"/>
        </w:rPr>
        <w:t>File Operations - Add, Delete, Search, Go Back</w:t>
      </w:r>
    </w:p>
    <w:p w14:paraId="59F07AB8" w14:textId="77777777" w:rsidR="00393FA9" w:rsidRPr="00393FA9" w:rsidRDefault="00393FA9" w:rsidP="00393FA9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color w:val="1F2328"/>
          <w:sz w:val="28"/>
          <w:szCs w:val="28"/>
        </w:rPr>
        <w:t>Create a new File using custom constructor and add file to arrayList using '.add()' method</w:t>
      </w:r>
    </w:p>
    <w:p w14:paraId="79A0D276" w14:textId="77777777" w:rsidR="00393FA9" w:rsidRPr="00393FA9" w:rsidRDefault="00393FA9" w:rsidP="00393FA9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color w:val="1F2328"/>
          <w:sz w:val="28"/>
          <w:szCs w:val="28"/>
        </w:rPr>
        <w:t>Delete file using .remove() method</w:t>
      </w:r>
    </w:p>
    <w:p w14:paraId="29B6EF1B" w14:textId="77777777" w:rsidR="00393FA9" w:rsidRPr="00393FA9" w:rsidRDefault="00393FA9" w:rsidP="00393FA9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color w:val="1F2328"/>
          <w:sz w:val="28"/>
          <w:szCs w:val="28"/>
        </w:rPr>
        <w:t>Search feature implemented using streams and filter methodologies.</w:t>
      </w:r>
    </w:p>
    <w:p w14:paraId="3512467D" w14:textId="77777777" w:rsidR="00393FA9" w:rsidRDefault="00393FA9" w:rsidP="00393FA9">
      <w:pPr>
        <w:shd w:val="clear" w:color="auto" w:fill="FFFFFF"/>
        <w:spacing w:before="360" w:after="240"/>
        <w:outlineLvl w:val="1"/>
        <w:rPr>
          <w:rFonts w:asciiTheme="majorHAnsi" w:hAnsiTheme="majorHAnsi" w:cstheme="majorHAnsi"/>
          <w:b/>
          <w:bCs/>
          <w:color w:val="1F2328"/>
          <w:sz w:val="32"/>
          <w:szCs w:val="32"/>
        </w:rPr>
      </w:pPr>
    </w:p>
    <w:p w14:paraId="054D871D" w14:textId="77777777" w:rsidR="00393FA9" w:rsidRDefault="00393FA9" w:rsidP="00393FA9">
      <w:pPr>
        <w:shd w:val="clear" w:color="auto" w:fill="FFFFFF"/>
        <w:spacing w:before="360" w:after="240"/>
        <w:outlineLvl w:val="1"/>
        <w:rPr>
          <w:rFonts w:asciiTheme="majorHAnsi" w:hAnsiTheme="majorHAnsi" w:cstheme="majorHAnsi"/>
          <w:b/>
          <w:bCs/>
          <w:color w:val="1F2328"/>
          <w:sz w:val="32"/>
          <w:szCs w:val="32"/>
        </w:rPr>
      </w:pPr>
    </w:p>
    <w:p w14:paraId="69FFAA69" w14:textId="1926EC8C" w:rsidR="00393FA9" w:rsidRPr="00393FA9" w:rsidRDefault="00393FA9" w:rsidP="00393FA9">
      <w:pPr>
        <w:shd w:val="clear" w:color="auto" w:fill="FFFFFF"/>
        <w:spacing w:before="360" w:after="240"/>
        <w:outlineLvl w:val="1"/>
        <w:rPr>
          <w:rFonts w:asciiTheme="majorHAnsi" w:hAnsiTheme="majorHAnsi" w:cstheme="majorHAnsi"/>
          <w:b/>
          <w:bCs/>
          <w:color w:val="1F2328"/>
          <w:sz w:val="32"/>
          <w:szCs w:val="32"/>
        </w:rPr>
      </w:pPr>
      <w:r w:rsidRPr="00393FA9">
        <w:rPr>
          <w:rFonts w:asciiTheme="majorHAnsi" w:hAnsiTheme="majorHAnsi" w:cstheme="majorHAnsi"/>
          <w:b/>
          <w:bCs/>
          <w:color w:val="1F2328"/>
          <w:sz w:val="32"/>
          <w:szCs w:val="32"/>
        </w:rPr>
        <w:t>Source Code Files</w:t>
      </w:r>
    </w:p>
    <w:p w14:paraId="1039628D" w14:textId="36ADAEDA" w:rsidR="00393FA9" w:rsidRPr="00393FA9" w:rsidRDefault="00393FA9" w:rsidP="00393FA9">
      <w:pPr>
        <w:shd w:val="clear" w:color="auto" w:fill="FFFFFF"/>
        <w:spacing w:after="240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color w:val="1F2328"/>
          <w:sz w:val="28"/>
          <w:szCs w:val="28"/>
        </w:rPr>
        <w:t>The major purpose and functionality of the source code files, the role of each file and its relationship with other files are mentioned below:</w:t>
      </w:r>
      <w:r w:rsidRPr="00393FA9">
        <w:rPr>
          <w:rFonts w:asciiTheme="majorHAnsi" w:hAnsiTheme="majorHAnsi" w:cstheme="majorHAnsi"/>
          <w:color w:val="1F2328"/>
          <w:sz w:val="28"/>
          <w:szCs w:val="28"/>
        </w:rPr>
        <w:t xml:space="preserve"> </w:t>
      </w:r>
    </w:p>
    <w:p w14:paraId="04867DFD" w14:textId="77777777" w:rsidR="00393FA9" w:rsidRPr="00393FA9" w:rsidRDefault="00393FA9" w:rsidP="00393FA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b/>
          <w:bCs/>
          <w:color w:val="1F2328"/>
          <w:sz w:val="28"/>
          <w:szCs w:val="28"/>
        </w:rPr>
        <w:t>Welcome.java</w:t>
      </w:r>
      <w:r w:rsidRPr="00393FA9">
        <w:rPr>
          <w:rFonts w:asciiTheme="majorHAnsi" w:hAnsiTheme="majorHAnsi" w:cstheme="majorHAnsi"/>
          <w:color w:val="1F2328"/>
          <w:sz w:val="28"/>
          <w:szCs w:val="28"/>
        </w:rPr>
        <w:t>: Contains the welcome class of the project, responsible for initializing and running the application.</w:t>
      </w:r>
    </w:p>
    <w:p w14:paraId="369C0051" w14:textId="77777777" w:rsidR="00393FA9" w:rsidRPr="00393FA9" w:rsidRDefault="00393FA9" w:rsidP="00393FA9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b/>
          <w:bCs/>
          <w:color w:val="1F2328"/>
          <w:sz w:val="28"/>
          <w:szCs w:val="28"/>
        </w:rPr>
        <w:t>Home.java</w:t>
      </w:r>
      <w:r w:rsidRPr="00393FA9">
        <w:rPr>
          <w:rFonts w:asciiTheme="majorHAnsi" w:hAnsiTheme="majorHAnsi" w:cstheme="majorHAnsi"/>
          <w:color w:val="1F2328"/>
          <w:sz w:val="28"/>
          <w:szCs w:val="28"/>
        </w:rPr>
        <w:t>: Class to list out the major 3 functionality of the application(Files list, File operations and Exit). In this class the code for the file listing is added.</w:t>
      </w:r>
    </w:p>
    <w:p w14:paraId="19C5001D" w14:textId="77777777" w:rsidR="00393FA9" w:rsidRPr="00393FA9" w:rsidRDefault="00393FA9" w:rsidP="00393FA9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b/>
          <w:bCs/>
          <w:color w:val="1F2328"/>
          <w:sz w:val="28"/>
          <w:szCs w:val="28"/>
        </w:rPr>
        <w:t>HeapSorting.java</w:t>
      </w:r>
      <w:r w:rsidRPr="00393FA9">
        <w:rPr>
          <w:rFonts w:asciiTheme="majorHAnsi" w:hAnsiTheme="majorHAnsi" w:cstheme="majorHAnsi"/>
          <w:color w:val="1F2328"/>
          <w:sz w:val="28"/>
          <w:szCs w:val="28"/>
        </w:rPr>
        <w:t>: The Files are sorted in ascending order using the Heap sorting technique, the codes for this technique is added in this class.</w:t>
      </w:r>
    </w:p>
    <w:p w14:paraId="35A22676" w14:textId="77777777" w:rsidR="00393FA9" w:rsidRPr="00393FA9" w:rsidRDefault="00393FA9" w:rsidP="00393FA9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b/>
          <w:bCs/>
          <w:color w:val="1F2328"/>
          <w:sz w:val="28"/>
          <w:szCs w:val="28"/>
        </w:rPr>
        <w:t>File.java</w:t>
      </w:r>
      <w:r w:rsidRPr="00393FA9">
        <w:rPr>
          <w:rFonts w:asciiTheme="majorHAnsi" w:hAnsiTheme="majorHAnsi" w:cstheme="majorHAnsi"/>
          <w:color w:val="1F2328"/>
          <w:sz w:val="28"/>
          <w:szCs w:val="28"/>
        </w:rPr>
        <w:t>: Object class for the file, with three property (name, path and size).</w:t>
      </w:r>
    </w:p>
    <w:p w14:paraId="28AA531D" w14:textId="77777777" w:rsidR="00393FA9" w:rsidRPr="00393FA9" w:rsidRDefault="00393FA9" w:rsidP="00393FA9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b/>
          <w:bCs/>
          <w:color w:val="1F2328"/>
          <w:sz w:val="28"/>
          <w:szCs w:val="28"/>
        </w:rPr>
        <w:lastRenderedPageBreak/>
        <w:t>FileOperations.java</w:t>
      </w:r>
      <w:r w:rsidRPr="00393FA9">
        <w:rPr>
          <w:rFonts w:asciiTheme="majorHAnsi" w:hAnsiTheme="majorHAnsi" w:cstheme="majorHAnsi"/>
          <w:color w:val="1F2328"/>
          <w:sz w:val="28"/>
          <w:szCs w:val="28"/>
        </w:rPr>
        <w:t> : Operations options and their implementations are added in this class. Operations are:</w:t>
      </w:r>
    </w:p>
    <w:p w14:paraId="294335A3" w14:textId="77777777" w:rsidR="00393FA9" w:rsidRPr="00393FA9" w:rsidRDefault="00393FA9" w:rsidP="00393FA9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color w:val="1F2328"/>
          <w:sz w:val="28"/>
          <w:szCs w:val="28"/>
        </w:rPr>
        <w:t>Add Files</w:t>
      </w:r>
    </w:p>
    <w:p w14:paraId="126D673D" w14:textId="77777777" w:rsidR="00393FA9" w:rsidRPr="00393FA9" w:rsidRDefault="00393FA9" w:rsidP="00393FA9">
      <w:pPr>
        <w:numPr>
          <w:ilvl w:val="1"/>
          <w:numId w:val="12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color w:val="1F2328"/>
          <w:sz w:val="28"/>
          <w:szCs w:val="28"/>
        </w:rPr>
        <w:t>Delete Files</w:t>
      </w:r>
    </w:p>
    <w:p w14:paraId="0A1E4B68" w14:textId="77777777" w:rsidR="00393FA9" w:rsidRPr="00393FA9" w:rsidRDefault="00393FA9" w:rsidP="00393FA9">
      <w:pPr>
        <w:numPr>
          <w:ilvl w:val="1"/>
          <w:numId w:val="12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color w:val="1F2328"/>
          <w:sz w:val="28"/>
          <w:szCs w:val="28"/>
        </w:rPr>
        <w:t>Search Files</w:t>
      </w:r>
    </w:p>
    <w:p w14:paraId="473F89C1" w14:textId="77777777" w:rsidR="00393FA9" w:rsidRPr="00393FA9" w:rsidRDefault="00393FA9" w:rsidP="00393FA9">
      <w:pPr>
        <w:numPr>
          <w:ilvl w:val="1"/>
          <w:numId w:val="12"/>
        </w:numPr>
        <w:shd w:val="clear" w:color="auto" w:fill="FFFFFF"/>
        <w:spacing w:before="60" w:after="100" w:afterAutospacing="1"/>
        <w:rPr>
          <w:rFonts w:asciiTheme="majorHAnsi" w:hAnsiTheme="majorHAnsi" w:cstheme="majorHAnsi"/>
          <w:color w:val="1F2328"/>
          <w:sz w:val="28"/>
          <w:szCs w:val="28"/>
        </w:rPr>
      </w:pPr>
      <w:r w:rsidRPr="00393FA9">
        <w:rPr>
          <w:rFonts w:asciiTheme="majorHAnsi" w:hAnsiTheme="majorHAnsi" w:cstheme="majorHAnsi"/>
          <w:color w:val="1F2328"/>
          <w:sz w:val="28"/>
          <w:szCs w:val="28"/>
        </w:rPr>
        <w:t>Go Back</w:t>
      </w:r>
    </w:p>
    <w:p w14:paraId="5C602621" w14:textId="77777777" w:rsidR="00393FA9" w:rsidRPr="00393FA9" w:rsidRDefault="00393FA9" w:rsidP="00393FA9"/>
    <w:p w14:paraId="18A25373" w14:textId="77777777" w:rsidR="00226773" w:rsidRDefault="00226773" w:rsidP="00226773"/>
    <w:p w14:paraId="290D7C18" w14:textId="77777777" w:rsidR="00B216E3" w:rsidRDefault="00B216E3"/>
    <w:sectPr w:rsidR="00B216E3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4475" w14:textId="77777777" w:rsidR="001F38FA" w:rsidRDefault="001F38FA">
      <w:r>
        <w:separator/>
      </w:r>
    </w:p>
  </w:endnote>
  <w:endnote w:type="continuationSeparator" w:id="0">
    <w:p w14:paraId="324AAF04" w14:textId="77777777" w:rsidR="001F38FA" w:rsidRDefault="001F3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54EBF415" w14:textId="77777777" w:rsidR="00B216E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29ED" w14:textId="77777777" w:rsidR="001F38FA" w:rsidRDefault="001F38FA">
      <w:r>
        <w:separator/>
      </w:r>
    </w:p>
  </w:footnote>
  <w:footnote w:type="continuationSeparator" w:id="0">
    <w:p w14:paraId="59289837" w14:textId="77777777" w:rsidR="001F38FA" w:rsidRDefault="001F3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506BB5"/>
    <w:multiLevelType w:val="multilevel"/>
    <w:tmpl w:val="7984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B69D8"/>
    <w:multiLevelType w:val="multilevel"/>
    <w:tmpl w:val="8F16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7187"/>
    <w:multiLevelType w:val="hybridMultilevel"/>
    <w:tmpl w:val="AB22D526"/>
    <w:lvl w:ilvl="0" w:tplc="B94056DC">
      <w:numFmt w:val="bullet"/>
      <w:lvlText w:val="-"/>
      <w:lvlJc w:val="left"/>
      <w:pPr>
        <w:ind w:left="13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8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6351F"/>
    <w:multiLevelType w:val="hybridMultilevel"/>
    <w:tmpl w:val="271A92AC"/>
    <w:lvl w:ilvl="0" w:tplc="D430CE2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718813">
    <w:abstractNumId w:val="1"/>
  </w:num>
  <w:num w:numId="2" w16cid:durableId="1255168827">
    <w:abstractNumId w:val="1"/>
    <w:lvlOverride w:ilvl="0">
      <w:startOverride w:val="1"/>
    </w:lvlOverride>
  </w:num>
  <w:num w:numId="3" w16cid:durableId="917057072">
    <w:abstractNumId w:val="6"/>
  </w:num>
  <w:num w:numId="4" w16cid:durableId="900293360">
    <w:abstractNumId w:val="0"/>
  </w:num>
  <w:num w:numId="5" w16cid:durableId="1872299838">
    <w:abstractNumId w:val="10"/>
  </w:num>
  <w:num w:numId="6" w16cid:durableId="1728411732">
    <w:abstractNumId w:val="8"/>
  </w:num>
  <w:num w:numId="7" w16cid:durableId="652685178">
    <w:abstractNumId w:val="5"/>
  </w:num>
  <w:num w:numId="8" w16cid:durableId="1490512162">
    <w:abstractNumId w:val="2"/>
  </w:num>
  <w:num w:numId="9" w16cid:durableId="1654288901">
    <w:abstractNumId w:val="9"/>
  </w:num>
  <w:num w:numId="10" w16cid:durableId="488253204">
    <w:abstractNumId w:val="7"/>
  </w:num>
  <w:num w:numId="11" w16cid:durableId="829322895">
    <w:abstractNumId w:val="4"/>
  </w:num>
  <w:num w:numId="12" w16cid:durableId="790633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4F"/>
    <w:rsid w:val="001F38FA"/>
    <w:rsid w:val="00226773"/>
    <w:rsid w:val="00393FA9"/>
    <w:rsid w:val="003A0A8E"/>
    <w:rsid w:val="00642D88"/>
    <w:rsid w:val="006A1C4F"/>
    <w:rsid w:val="00B216E3"/>
    <w:rsid w:val="00E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10C0F"/>
  <w15:chartTrackingRefBased/>
  <w15:docId w15:val="{AD5CCE31-3CDA-9B4C-A1FA-2F7AB4BC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FA9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3A0A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3F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3F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in/Library/Containers/com.microsoft.Word/Data/Library/Application%20Support/Microsoft/Office/16.0/DTS/en-US%7bC702BB5C-106E-F649-8EDE-FEE603BCA03A%7d/%7b950426A6-1972-1D46-BE5B-A2AF37C4132D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43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Dipin Ganesh</cp:lastModifiedBy>
  <cp:revision>1</cp:revision>
  <dcterms:created xsi:type="dcterms:W3CDTF">2023-06-23T21:48:00Z</dcterms:created>
  <dcterms:modified xsi:type="dcterms:W3CDTF">2023-06-23T22:44:00Z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